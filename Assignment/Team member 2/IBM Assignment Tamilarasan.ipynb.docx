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</w:pPr>
      <w:r>
        <w:t>IBM  ASSIGNMENT- 1</w:t>
      </w:r>
    </w:p>
    <w:p>
      <w:r>
        <w:t xml:space="preserve">Name: </w:t>
      </w:r>
      <w:bookmarkStart w:id="0" w:name="_GoBack"/>
      <w:bookmarkEnd w:id="0"/>
      <w:r>
        <w:t>Tamilarasan.k</w:t>
      </w:r>
    </w:p>
    <w:p>
      <w:r>
        <w:t>Reg No: 212919205053</w:t>
      </w:r>
    </w:p>
    <w:p/>
    <w:p>
      <w:r>
        <w:t xml:space="preserve">My  project  is  an robotic  arm  which  performs   the  task like pick and place . servo  motor  used in this  circuit  and  potentiometer  is  used  to  control  the  servos </w:t>
      </w:r>
    </w:p>
    <w:p/>
    <w:p>
      <w:r>
        <w:t>Circuit Layout:</w:t>
      </w:r>
    </w:p>
    <w:p/>
    <w:p>
      <w:r>
        <w:drawing>
          <wp:anchor distT="0" distB="0" distL="114300" distR="114300" simplePos="0" relativeHeight="11" behindDoc="1" locked="0" layoutInCell="1" hidden="0" allowOverlap="1">
            <wp:simplePos x="0" y="0"/>
            <wp:positionH relativeFrom="column">
              <wp:posOffset>604520</wp:posOffset>
            </wp:positionH>
            <wp:positionV relativeFrom="paragraph">
              <wp:posOffset>285115</wp:posOffset>
            </wp:positionV>
            <wp:extent cx="4810760" cy="3903345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10760" cy="39033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/>
    <w:p>
      <w:r>
        <w:t>Code:</w:t>
      </w:r>
    </w:p>
    <w:p/>
    <w:p>
      <w:r>
        <w:t>#include &lt;Servo.h&gt;</w:t>
      </w:r>
    </w:p>
    <w:p/>
    <w:p>
      <w:r>
        <w:t>Servo myservo1;  // create servo object to control a servo</w:t>
      </w:r>
    </w:p>
    <w:p>
      <w:r>
        <w:t xml:space="preserve">Servo myservo2; </w:t>
      </w:r>
    </w:p>
    <w:p>
      <w:r>
        <w:t xml:space="preserve">Servo myservo3; </w:t>
      </w:r>
    </w:p>
    <w:p>
      <w:r>
        <w:t xml:space="preserve">Servo myservo4; </w:t>
      </w:r>
    </w:p>
    <w:p>
      <w:r>
        <w:t>Int potpin1 = 0;  // analog pin used to connect the potentiometer</w:t>
      </w:r>
    </w:p>
    <w:p>
      <w:r>
        <w:t>Int potpin2 = 1;</w:t>
      </w:r>
    </w:p>
    <w:p>
      <w:r>
        <w:t>Int potpin3 = 2;</w:t>
      </w:r>
    </w:p>
    <w:p>
      <w:r>
        <w:t>Int potpin4 = 3;</w:t>
      </w:r>
    </w:p>
    <w:p>
      <w:r>
        <w:t>Int val1;    // variable to read the value from the analog pin</w:t>
      </w:r>
    </w:p>
    <w:p>
      <w:r>
        <w:t>Int val2;</w:t>
      </w:r>
    </w:p>
    <w:p>
      <w:r>
        <w:t>Int val3;</w:t>
      </w:r>
    </w:p>
    <w:p>
      <w:r>
        <w:t>Int val4;</w:t>
      </w:r>
    </w:p>
    <w:p>
      <w:r>
        <w:t>Void setup() {</w:t>
      </w:r>
    </w:p>
    <w:p>
      <w:r>
        <w:t xml:space="preserve">  Myservo1.attach(9); </w:t>
      </w:r>
    </w:p>
    <w:p>
      <w:r>
        <w:t xml:space="preserve">  Myservo2.attach(6);</w:t>
      </w:r>
    </w:p>
    <w:p>
      <w:r>
        <w:t xml:space="preserve">  Myservo3.attach(5);</w:t>
      </w:r>
    </w:p>
    <w:p>
      <w:r>
        <w:t xml:space="preserve">  Myservo4.attach(3);// attaches the servo on pin 9 to the servo object</w:t>
      </w:r>
    </w:p>
    <w:p>
      <w:r>
        <w:t>}</w:t>
      </w:r>
    </w:p>
    <w:p/>
    <w:p>
      <w:r>
        <w:t>Void loop() {</w:t>
      </w:r>
    </w:p>
    <w:p>
      <w:r>
        <w:t xml:space="preserve">  Val1 = analogRead(potpin1);            // reads the value of the potentiometer (value between 0 and 1023)</w:t>
      </w:r>
    </w:p>
    <w:p>
      <w:r>
        <w:t xml:space="preserve">  Val1 = map(val1, 0, 1023, 0, 180);     // scale it to use it with the servo (value between 0 and 180)</w:t>
      </w:r>
    </w:p>
    <w:p>
      <w:r>
        <w:t xml:space="preserve">  Myservo1.write(val1);                  // sets the servo position according to the scaled value</w:t>
      </w:r>
    </w:p>
    <w:p>
      <w:r>
        <w:t xml:space="preserve">  Val2 = analogRead(potpin2);            // reads the value of the potentiometer (value between 0 and 1023)</w:t>
      </w:r>
    </w:p>
    <w:p>
      <w:r>
        <w:t xml:space="preserve">  Val2 = map(val2, 0, 1023, 0, 180);     // scale it to use it with the servo (value between 0 and 180)</w:t>
      </w:r>
    </w:p>
    <w:p>
      <w:r>
        <w:t xml:space="preserve">  Myservo2.write(val2);</w:t>
      </w:r>
    </w:p>
    <w:p>
      <w:r>
        <w:t xml:space="preserve">  Val3 = analogRead(potpin3);            // reads the value of the potentiometer (value between 0 and 1023)</w:t>
      </w:r>
    </w:p>
    <w:p>
      <w:r>
        <w:t xml:space="preserve">  Val3 = map(val3, 0, 1023, 0, 180);     // scale it to use it with the servo (value between 0 and 180)</w:t>
      </w:r>
    </w:p>
    <w:p>
      <w:r>
        <w:t xml:space="preserve">  Myservo3.write(val3);</w:t>
      </w:r>
    </w:p>
    <w:p>
      <w:r>
        <w:t xml:space="preserve">  Val4 = analogRead(potpin4);            // reads the value of the potentiometer (value between 0 and 1023)</w:t>
      </w:r>
    </w:p>
    <w:p>
      <w:r>
        <w:t xml:space="preserve">  Val4 = map(val4, 0, 1023, 0, 180);     // scale it to use it with the servo (value between 0 and 180)</w:t>
      </w:r>
    </w:p>
    <w:p>
      <w:r>
        <w:t xml:space="preserve">  Myservo4.write(val4);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Delay(15);                           // waits for the servo to get there</w:t>
      </w:r>
    </w:p>
    <w:p>
      <w:r>
        <w:t>}</w:t>
      </w:r>
    </w:p>
    <w:p/>
    <w:p/>
    <w:p/>
    <w:p>
      <w:r>
        <w:t>Output:</w:t>
      </w:r>
    </w:p>
    <w:p>
      <w:r>
        <w:drawing>
          <wp:anchor distT="0" distB="0" distL="114300" distR="114300" simplePos="0" relativeHeight="12" behindDoc="1" locked="0" layoutInCell="1" hidden="0" allowOverlap="1">
            <wp:simplePos x="0" y="0"/>
            <wp:positionH relativeFrom="column">
              <wp:posOffset>168275</wp:posOffset>
            </wp:positionH>
            <wp:positionV relativeFrom="paragraph">
              <wp:posOffset>80010</wp:posOffset>
            </wp:positionV>
            <wp:extent cx="4860290" cy="4121150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60290" cy="41211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等线" w:cs="Arial" w:hAnsi="Droid Sans"/>
      <w:sz w:val="22"/>
      <w:szCs w:val="22"/>
      <w:lang w:val="en-GB" w:eastAsia="en-GB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2.jpe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22</TotalTime>
  <Application>Yozo_Office</Application>
  <Pages>4</Pages>
  <Words>290</Words>
  <Characters>1413</Characters>
  <Lines>64</Lines>
  <Paragraphs>41</Paragraphs>
  <CharactersWithSpaces>1842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sandysk 39</dc:creator>
  <cp:lastModifiedBy>vivo user</cp:lastModifiedBy>
  <cp:revision>2</cp:revision>
  <dcterms:created xsi:type="dcterms:W3CDTF">2022-09-26T16:05:00Z</dcterms:created>
  <dcterms:modified xsi:type="dcterms:W3CDTF">2022-09-26T14:33:11Z</dcterms:modified>
</cp:coreProperties>
</file>